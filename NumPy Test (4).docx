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NumPy Test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>Submitted By: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>Priyanka  panigrahi</w:t>
      </w:r>
      <w:bookmarkStart w:id="0" w:name="_GoBack"/>
      <w:bookmarkEnd w:id="0"/>
    </w:p>
    <w:p>
      <w:pPr>
        <w:jc w:val="center"/>
        <w:rPr>
          <w:b/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1.A) Numerical Python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2.B) np.array([1, 2, 3, 4, 5])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3.A) [[1, 2, 3], [4, 5, 6]]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4.B) arr.ndim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5.B) print(myArr[0])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6.B) print(arr[1, 2])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7.B) print(arr[2:5])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8.A) print(arr[3:])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9.B) print(arr[::2])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10.A) arr.dtype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11.C)arr = np.array([1, 2, 3, 4], dtype=np.float)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12.B) The view SHOULD BE Affected by the changes made to the original array.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13.C) The copy SHOULD NOT be affected by the changes made to the original array.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14.D) None of the Above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15.A) arr.shape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16.A) Concatenate()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17.A) array_split()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18.A) where()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19.A) np.where(arr==4)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19.B) order()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20.A) np.random.randint(100)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21.B) random.normal(size=1000, loc=50, scale=0.2)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22.B) np.add(arr1, arr2)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23.D) np.subtract(arr1, arr2)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24.D) np.around()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25.B) [1 3 6]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26.D) All the above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27.B) array([2, 3, 4, 5, 6, 7])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28.C) 3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29.C) It returns the byte size of each element of the array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30.A) 6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31.B) array([1, 2, 3, 4, 5])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32.B) a = np.array([(1, 2, 3), (4, 5, 6)]); a.reshape(2, 4)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33.D) float64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34.D) None of the Above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35.A) array([1, 2, 3, 4, 5, 6])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36.B) arr = np.array([[1, 2, 3], [4, 5, 6]]); np.hstack((arr, arr))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37.C) full()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38.B) a1 = np.array([1, 2, 3, 3]); a2 = np.array([0, 4, 9]); np.add(a1, a2)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39.C) A.T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40.B) 108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41.A) number of items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42.A) 8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43.D) reshape()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44.C) To create a matrix with all elements as 0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45.A) [[[1]], [[2]], [[3]], [[4]]]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46.D) All of the mentioned above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47.A) array([[0, 2], [1, 3]])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48.A) [[[10]]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 xml:space="preserve">          [[20]]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 xml:space="preserve">          [[30]]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 xml:space="preserve">          [[40]]]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49.A. ndarray</w:t>
      </w:r>
    </w:p>
    <w:p>
      <w:pPr>
        <w:rPr>
          <w:sz w:val="26"/>
          <w:szCs w:val="26"/>
        </w:rPr>
      </w:pPr>
      <w:r>
        <w:rPr>
          <w:sz w:val="26"/>
          <w:szCs w:val="26"/>
          <w:rtl/>
        </w:rPr>
        <w:t>50.C. Negative one</w:t>
      </w:r>
    </w:p>
    <w:p>
      <w:pPr>
        <w:rPr>
          <w:shd w:val="clear" w:color="auto" w:fill="FAF9F8"/>
        </w:rPr>
      </w:pPr>
    </w:p>
    <w:p>
      <w:pPr>
        <w:rPr>
          <w:shd w:val="clear" w:color="auto" w:fill="FAF9F8"/>
        </w:rPr>
      </w:pPr>
    </w:p>
    <w:p>
      <w:pPr>
        <w:rPr>
          <w:shd w:val="clear" w:color="auto" w:fill="FAF9F8"/>
        </w:rPr>
      </w:pPr>
    </w:p>
    <w:p>
      <w:pPr>
        <w:rPr>
          <w:shd w:val="clear" w:color="auto" w:fill="FAF9F8"/>
        </w:rPr>
      </w:pPr>
    </w:p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241</Words>
  <Characters>1249</Characters>
  <Lines>63</Lines>
  <Paragraphs>57</Paragraphs>
  <CharactersWithSpaces>1464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2023-06-24T08:49:02Z</dcterms:modified>
</cp:coreProperties>
</file>